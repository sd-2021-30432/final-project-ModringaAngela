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B137" w14:textId="4DF0FD54" w:rsidR="00E421C6" w:rsidRPr="00400EB4" w:rsidRDefault="003D58F1">
      <w:pPr>
        <w:pStyle w:val="Titlu"/>
        <w:jc w:val="right"/>
        <w:rPr>
          <w:rFonts w:ascii="Times New Roman" w:hAnsi="Times New Roman"/>
        </w:rPr>
      </w:pPr>
      <w:r>
        <w:t>Banking</w:t>
      </w:r>
      <w:r w:rsidR="00464679">
        <w:t xml:space="preserve"> Application</w:t>
      </w:r>
    </w:p>
    <w:p w14:paraId="66F65CF3" w14:textId="77777777" w:rsidR="00E421C6" w:rsidRPr="00400EB4" w:rsidRDefault="005D034C">
      <w:pPr>
        <w:pStyle w:val="Titlu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14:paraId="1458CB8B" w14:textId="77777777" w:rsidR="00E421C6" w:rsidRPr="00400EB4" w:rsidRDefault="00E421C6">
      <w:pPr>
        <w:pStyle w:val="Titlu"/>
        <w:jc w:val="right"/>
        <w:rPr>
          <w:rFonts w:ascii="Times New Roman" w:hAnsi="Times New Roman"/>
        </w:rPr>
      </w:pPr>
    </w:p>
    <w:p w14:paraId="2D85513D" w14:textId="77777777" w:rsidR="00E421C6" w:rsidRPr="00400EB4" w:rsidRDefault="00AD64E8">
      <w:pPr>
        <w:pStyle w:val="Titlu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14:paraId="6E8A5E69" w14:textId="77777777" w:rsidR="00E421C6" w:rsidRPr="00400EB4" w:rsidRDefault="00E421C6"/>
    <w:p w14:paraId="4D54C666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484C1264" w14:textId="77777777" w:rsidR="00E421C6" w:rsidRPr="00400EB4" w:rsidRDefault="00E421C6"/>
    <w:p w14:paraId="296A7047" w14:textId="77777777" w:rsidR="00E421C6" w:rsidRPr="00400EB4" w:rsidRDefault="00E421C6"/>
    <w:p w14:paraId="7362277C" w14:textId="77777777" w:rsidR="00E421C6" w:rsidRPr="00400EB4" w:rsidRDefault="00E421C6"/>
    <w:p w14:paraId="1791BC22" w14:textId="77777777" w:rsidR="00E421C6" w:rsidRPr="00400EB4" w:rsidRDefault="00E421C6"/>
    <w:p w14:paraId="4CEB1009" w14:textId="77777777" w:rsidR="00E421C6" w:rsidRPr="00400EB4" w:rsidRDefault="00E421C6">
      <w:pPr>
        <w:pStyle w:val="Titlu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0D2FF22" w14:textId="77777777" w:rsidR="00E421C6" w:rsidRPr="00400EB4" w:rsidRDefault="00AD64E8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0626DC17" w14:textId="77777777">
        <w:tc>
          <w:tcPr>
            <w:tcW w:w="2304" w:type="dxa"/>
          </w:tcPr>
          <w:p w14:paraId="6992C1B2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E1DBDBA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6047046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353EFE4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467EA942" w14:textId="77777777">
        <w:tc>
          <w:tcPr>
            <w:tcW w:w="2304" w:type="dxa"/>
          </w:tcPr>
          <w:p w14:paraId="1BD6252A" w14:textId="704C33AF" w:rsidR="00E421C6" w:rsidRPr="00400EB4" w:rsidRDefault="006C30A4">
            <w:pPr>
              <w:pStyle w:val="Tabletext"/>
            </w:pPr>
            <w:r>
              <w:t>&lt;17/03/2021&gt;</w:t>
            </w:r>
          </w:p>
        </w:tc>
        <w:tc>
          <w:tcPr>
            <w:tcW w:w="1152" w:type="dxa"/>
          </w:tcPr>
          <w:p w14:paraId="015C88B0" w14:textId="329FD6EF" w:rsidR="00E421C6" w:rsidRPr="00400EB4" w:rsidRDefault="00AD64E8">
            <w:pPr>
              <w:pStyle w:val="Tabletext"/>
            </w:pPr>
            <w:r w:rsidRPr="00400EB4">
              <w:t>&lt;</w:t>
            </w:r>
            <w:r w:rsidR="006C30A4">
              <w:t>1.0</w:t>
            </w:r>
            <w:r w:rsidRPr="00400EB4">
              <w:t>&gt;</w:t>
            </w:r>
          </w:p>
        </w:tc>
        <w:tc>
          <w:tcPr>
            <w:tcW w:w="3744" w:type="dxa"/>
          </w:tcPr>
          <w:p w14:paraId="55F485E7" w14:textId="5F78EC19" w:rsidR="00E421C6" w:rsidRPr="00400EB4" w:rsidRDefault="006C30A4">
            <w:pPr>
              <w:pStyle w:val="Tabletext"/>
            </w:pPr>
            <w:r>
              <w:t>Supplementary specification</w:t>
            </w:r>
          </w:p>
        </w:tc>
        <w:tc>
          <w:tcPr>
            <w:tcW w:w="2304" w:type="dxa"/>
          </w:tcPr>
          <w:p w14:paraId="20C1D114" w14:textId="074490CF" w:rsidR="00E421C6" w:rsidRPr="006C30A4" w:rsidRDefault="006C30A4">
            <w:pPr>
              <w:pStyle w:val="Tabletext"/>
              <w:rPr>
                <w:lang w:val="ro-RO"/>
              </w:rPr>
            </w:pPr>
            <w:r>
              <w:t>Angela-Paula Modrîngă</w:t>
            </w:r>
          </w:p>
        </w:tc>
      </w:tr>
      <w:tr w:rsidR="00E421C6" w:rsidRPr="00400EB4" w14:paraId="59C49105" w14:textId="77777777">
        <w:tc>
          <w:tcPr>
            <w:tcW w:w="2304" w:type="dxa"/>
          </w:tcPr>
          <w:p w14:paraId="04301D46" w14:textId="66CB299C" w:rsidR="00E421C6" w:rsidRPr="00400EB4" w:rsidRDefault="007E1C9F">
            <w:pPr>
              <w:pStyle w:val="Tabletext"/>
            </w:pPr>
            <w:r>
              <w:t>&lt;23.02.2021&gt;</w:t>
            </w:r>
          </w:p>
        </w:tc>
        <w:tc>
          <w:tcPr>
            <w:tcW w:w="1152" w:type="dxa"/>
          </w:tcPr>
          <w:p w14:paraId="44DFC72B" w14:textId="4AFC9728" w:rsidR="00E421C6" w:rsidRPr="00400EB4" w:rsidRDefault="007E1C9F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14:paraId="57E89410" w14:textId="53901408" w:rsidR="00E421C6" w:rsidRPr="00400EB4" w:rsidRDefault="007E1C9F">
            <w:pPr>
              <w:pStyle w:val="Tabletext"/>
            </w:pPr>
            <w:r>
              <w:t>Supplementary specification</w:t>
            </w:r>
          </w:p>
        </w:tc>
        <w:tc>
          <w:tcPr>
            <w:tcW w:w="2304" w:type="dxa"/>
          </w:tcPr>
          <w:p w14:paraId="108502AE" w14:textId="4CF20F4A" w:rsidR="00E421C6" w:rsidRPr="00400EB4" w:rsidRDefault="007E1C9F">
            <w:pPr>
              <w:pStyle w:val="Tabletext"/>
            </w:pPr>
            <w:r>
              <w:t>Angela-Paula Modrîngă</w:t>
            </w:r>
          </w:p>
        </w:tc>
      </w:tr>
      <w:tr w:rsidR="00E421C6" w:rsidRPr="00400EB4" w14:paraId="157D518D" w14:textId="77777777">
        <w:tc>
          <w:tcPr>
            <w:tcW w:w="2304" w:type="dxa"/>
          </w:tcPr>
          <w:p w14:paraId="64FC556A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3F65B33A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3B998B3E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0C7F94D4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4E9CEE5D" w14:textId="77777777">
        <w:tc>
          <w:tcPr>
            <w:tcW w:w="2304" w:type="dxa"/>
          </w:tcPr>
          <w:p w14:paraId="03AE3B1C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4E1E4D14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7B7FE309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7435CA40" w14:textId="77777777" w:rsidR="00E421C6" w:rsidRPr="00400EB4" w:rsidRDefault="00E421C6">
            <w:pPr>
              <w:pStyle w:val="Tabletext"/>
            </w:pPr>
          </w:p>
        </w:tc>
      </w:tr>
    </w:tbl>
    <w:p w14:paraId="75713C06" w14:textId="77777777" w:rsidR="00E421C6" w:rsidRPr="00400EB4" w:rsidRDefault="00E421C6"/>
    <w:p w14:paraId="1418B502" w14:textId="77777777" w:rsidR="00E421C6" w:rsidRPr="00400EB4" w:rsidRDefault="00AD64E8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12E4C6E6" w14:textId="77777777" w:rsidR="001C12A4" w:rsidRPr="00580F7E" w:rsidRDefault="00BA055D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580F7E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14:paraId="6DAF2FBB" w14:textId="77777777" w:rsidR="001C12A4" w:rsidRPr="00580F7E" w:rsidRDefault="001C12A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580F7E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74C71264" w14:textId="77777777" w:rsidR="001C12A4" w:rsidRPr="00580F7E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580F7E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419711B" w14:textId="77777777" w:rsidR="001C12A4" w:rsidRPr="00580F7E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580F7E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F14C624" w14:textId="77777777" w:rsidR="001C12A4" w:rsidRPr="00580F7E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580F7E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4B0228CC" w14:textId="77777777" w:rsidR="001C12A4" w:rsidRPr="00580F7E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580F7E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CE3EC28" w14:textId="77777777" w:rsidR="001C12A4" w:rsidRPr="00580F7E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580F7E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3EE79066" w14:textId="77777777" w:rsidR="001C12A4" w:rsidRPr="00580F7E" w:rsidRDefault="001C12A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580F7E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549B7909" w14:textId="77777777" w:rsidR="00E421C6" w:rsidRPr="00400EB4" w:rsidRDefault="00BA055D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14:paraId="6B7F4242" w14:textId="77777777" w:rsidR="00E421C6" w:rsidRPr="00400EB4" w:rsidRDefault="00AD64E8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571EDF90" w14:textId="04AAB80E" w:rsidR="00852B2C" w:rsidRDefault="00852B2C" w:rsidP="00831151">
      <w:pPr>
        <w:pStyle w:val="Corptext"/>
        <w:ind w:firstLine="720"/>
      </w:pPr>
      <w:bookmarkStart w:id="3" w:name="_Toc254775820"/>
      <w:r>
        <w:t>In this document</w:t>
      </w:r>
      <w:r w:rsidR="00CB1695">
        <w:t>,</w:t>
      </w:r>
      <w:r>
        <w:t xml:space="preserve"> </w:t>
      </w:r>
      <w:r w:rsidR="00CB1695">
        <w:t>the</w:t>
      </w:r>
      <w:r>
        <w:t xml:space="preserve"> specifications of the</w:t>
      </w:r>
      <w:r w:rsidR="006C30A4">
        <w:t xml:space="preserve"> </w:t>
      </w:r>
      <w:r>
        <w:rPr>
          <w:lang w:val="ro-RO"/>
        </w:rPr>
        <w:t>Banking</w:t>
      </w:r>
      <w:r w:rsidR="006C30A4">
        <w:rPr>
          <w:lang w:val="ro-RO"/>
        </w:rPr>
        <w:t xml:space="preserve"> </w:t>
      </w:r>
      <w:r w:rsidR="00F9757C">
        <w:t>application will be presented</w:t>
      </w:r>
      <w:r w:rsidR="00CB1695">
        <w:t>. Those i</w:t>
      </w:r>
      <w:r>
        <w:t>nclud</w:t>
      </w:r>
      <w:r w:rsidR="00CB1695">
        <w:t>e</w:t>
      </w:r>
      <w:r>
        <w:t xml:space="preserve"> attributes </w:t>
      </w:r>
      <w:r w:rsidR="00F9757C">
        <w:t>like availability, performance, security, testability and usability</w:t>
      </w:r>
      <w:r w:rsidR="00CB1695">
        <w:t>, the non-functional requirements of the application and the design constraints.</w:t>
      </w:r>
    </w:p>
    <w:p w14:paraId="50D85409" w14:textId="77777777" w:rsidR="00697B53" w:rsidRPr="00400EB4" w:rsidRDefault="00697B53">
      <w:pPr>
        <w:pStyle w:val="Titlu1"/>
        <w:rPr>
          <w:rFonts w:ascii="Times New Roman" w:hAnsi="Times New Roman"/>
        </w:rPr>
      </w:pPr>
      <w:r w:rsidRPr="00400EB4">
        <w:rPr>
          <w:rFonts w:ascii="Times New Roman" w:hAnsi="Times New Roman"/>
        </w:rPr>
        <w:t>Non-functional Requirements</w:t>
      </w:r>
      <w:bookmarkEnd w:id="3"/>
    </w:p>
    <w:p w14:paraId="05DA8FC6" w14:textId="36C6EB64" w:rsidR="0040432F" w:rsidRPr="00580F7E" w:rsidRDefault="0040432F" w:rsidP="00B70622">
      <w:pPr>
        <w:rPr>
          <w:i/>
          <w:color w:val="C0504D"/>
        </w:rPr>
      </w:pPr>
    </w:p>
    <w:p w14:paraId="2CCA5661" w14:textId="7A413A05" w:rsidR="00E421C6" w:rsidRDefault="0040432F" w:rsidP="00697B53">
      <w:pPr>
        <w:pStyle w:val="Titlu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14:paraId="335BD5FE" w14:textId="576543F4" w:rsidR="006F22D0" w:rsidRPr="006F22D0" w:rsidRDefault="006F22D0" w:rsidP="008060FD">
      <w:pPr>
        <w:ind w:left="720" w:firstLine="720"/>
      </w:pPr>
      <w:r>
        <w:t>The system will be ava</w:t>
      </w:r>
      <w:r w:rsidR="006E7E5B">
        <w:t>ilable for free, and each person with a bank account will be able to use it on their smartphone/tablet</w:t>
      </w:r>
      <w:r w:rsidR="008060FD">
        <w:t>/PC/laptop</w:t>
      </w:r>
      <w:r w:rsidR="006E7E5B">
        <w:t xml:space="preserve"> after creating an account. The application will be responsive.</w:t>
      </w:r>
    </w:p>
    <w:p w14:paraId="69608A99" w14:textId="086B994C" w:rsidR="0040432F" w:rsidRDefault="0040432F" w:rsidP="0040432F">
      <w:pPr>
        <w:pStyle w:val="Titlu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14:paraId="22E49F20" w14:textId="77777777" w:rsidR="00871D54" w:rsidRPr="00871D54" w:rsidRDefault="00871D54" w:rsidP="0082581E">
      <w:pPr>
        <w:ind w:left="720"/>
      </w:pPr>
    </w:p>
    <w:p w14:paraId="37B1F4BC" w14:textId="0DC558DD" w:rsidR="0040432F" w:rsidRDefault="0040432F" w:rsidP="0040432F">
      <w:pPr>
        <w:pStyle w:val="Titlu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14:paraId="004DF428" w14:textId="2658B2F9" w:rsidR="00BB609F" w:rsidRDefault="00BB609F" w:rsidP="00831151">
      <w:pPr>
        <w:ind w:left="720" w:firstLine="720"/>
      </w:pPr>
      <w:r>
        <w:t xml:space="preserve">Each time the user wants to enter the application, a log-in is required. The user </w:t>
      </w:r>
      <w:r w:rsidR="0082581E">
        <w:t>needs</w:t>
      </w:r>
      <w:r>
        <w:t xml:space="preserve"> to introduce his </w:t>
      </w:r>
      <w:r w:rsidR="002F33C7">
        <w:t xml:space="preserve">username </w:t>
      </w:r>
      <w:r>
        <w:t>and the password.</w:t>
      </w:r>
    </w:p>
    <w:p w14:paraId="66EEC5B6" w14:textId="77777777" w:rsidR="00BB609F" w:rsidRPr="00BB609F" w:rsidRDefault="00BB609F" w:rsidP="00BB609F"/>
    <w:p w14:paraId="4106B261" w14:textId="1C008BC9" w:rsidR="0040432F" w:rsidRDefault="0040432F" w:rsidP="0040432F">
      <w:pPr>
        <w:pStyle w:val="Titlu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14:paraId="5BFF68A6" w14:textId="77777777" w:rsidR="00BB609F" w:rsidRPr="00BB609F" w:rsidRDefault="00BB609F" w:rsidP="0082581E">
      <w:pPr>
        <w:ind w:left="720"/>
      </w:pPr>
    </w:p>
    <w:p w14:paraId="38F60429" w14:textId="57B57E74" w:rsidR="0040432F" w:rsidRDefault="0040432F" w:rsidP="0040432F">
      <w:pPr>
        <w:pStyle w:val="Titlu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14:paraId="68C11B87" w14:textId="44342CAC" w:rsidR="0082581E" w:rsidRPr="0082581E" w:rsidRDefault="0082581E" w:rsidP="0082581E">
      <w:pPr>
        <w:ind w:left="720"/>
      </w:pPr>
      <w:r>
        <w:t>Useful for people that want to manage their financial resources and don’t have, or don’t want to spend, time to go to the bank office.</w:t>
      </w:r>
    </w:p>
    <w:p w14:paraId="510A7954" w14:textId="77777777" w:rsidR="0040432F" w:rsidRPr="00400EB4" w:rsidRDefault="0040432F" w:rsidP="0040432F"/>
    <w:p w14:paraId="19DD5C97" w14:textId="77777777" w:rsidR="00E421C6" w:rsidRPr="00400EB4" w:rsidRDefault="00AD64E8">
      <w:pPr>
        <w:pStyle w:val="Titlu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14:paraId="1833EB1E" w14:textId="4C436436" w:rsidR="00921E0D" w:rsidRDefault="003A02EC" w:rsidP="00361992">
      <w:pPr>
        <w:pStyle w:val="Corptext"/>
        <w:ind w:firstLine="360"/>
      </w:pPr>
      <w:r>
        <w:t xml:space="preserve">The project will be a </w:t>
      </w:r>
      <w:r w:rsidR="00361992">
        <w:t>web</w:t>
      </w:r>
      <w:r>
        <w:t xml:space="preserve"> application, having a friendly user interface. The source code will be written in</w:t>
      </w:r>
      <w:r w:rsidR="00361992">
        <w:t xml:space="preserve"> SpringBoot using Java for the backend and the frontend</w:t>
      </w:r>
      <w:r>
        <w:t>.</w:t>
      </w:r>
      <w:r w:rsidR="00361992">
        <w:t xml:space="preserve"> I will use Angular.</w:t>
      </w:r>
      <w:r>
        <w:t xml:space="preserve"> The application will be connected to a </w:t>
      </w:r>
      <w:r w:rsidR="00361992">
        <w:t>MySql</w:t>
      </w:r>
      <w:r>
        <w:t xml:space="preserve"> Database, that will store all the needed</w:t>
      </w:r>
      <w:r w:rsidR="00361992">
        <w:t xml:space="preserve">. </w:t>
      </w:r>
      <w:r>
        <w:t xml:space="preserve">We will keep track of the development phases using Github. </w:t>
      </w:r>
    </w:p>
    <w:p w14:paraId="1EAB2DB6" w14:textId="77777777" w:rsidR="00820755" w:rsidRDefault="00820755" w:rsidP="00A62392">
      <w:pPr>
        <w:pStyle w:val="Corptext"/>
        <w:numPr>
          <w:ilvl w:val="0"/>
          <w:numId w:val="24"/>
        </w:numPr>
      </w:pPr>
      <w:r>
        <w:t xml:space="preserve">CQRS architecture using the Mediator Design Pattern </w:t>
      </w:r>
    </w:p>
    <w:p w14:paraId="074EE14B" w14:textId="77777777" w:rsidR="00820755" w:rsidRDefault="00820755" w:rsidP="00A62392">
      <w:pPr>
        <w:pStyle w:val="Corptext"/>
        <w:numPr>
          <w:ilvl w:val="0"/>
          <w:numId w:val="24"/>
        </w:numPr>
      </w:pPr>
      <w:r>
        <w:t>Builder design pattern to construct deposits and to calculate the income generated by it</w:t>
      </w:r>
    </w:p>
    <w:p w14:paraId="710C4DE7" w14:textId="22D73C50" w:rsidR="003E4275" w:rsidRPr="00400EB4" w:rsidRDefault="00820755" w:rsidP="00A62392">
      <w:pPr>
        <w:pStyle w:val="Corptext"/>
        <w:numPr>
          <w:ilvl w:val="0"/>
          <w:numId w:val="24"/>
        </w:numPr>
      </w:pPr>
      <w:r>
        <w:t>Decorator design pattern to add the age characteristic for a user.</w:t>
      </w:r>
    </w:p>
    <w:sectPr w:rsidR="003E4275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22DED" w14:textId="77777777" w:rsidR="00593062" w:rsidRDefault="00593062">
      <w:pPr>
        <w:spacing w:line="240" w:lineRule="auto"/>
      </w:pPr>
      <w:r>
        <w:separator/>
      </w:r>
    </w:p>
  </w:endnote>
  <w:endnote w:type="continuationSeparator" w:id="0">
    <w:p w14:paraId="3FFA092C" w14:textId="77777777" w:rsidR="00593062" w:rsidRDefault="005930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BADD2" w14:textId="77777777" w:rsidR="00E421C6" w:rsidRDefault="00BA055D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AD64E8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14:paraId="36081A0C" w14:textId="77777777" w:rsidR="00E421C6" w:rsidRDefault="00E421C6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31B0B69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280F10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D6AC0F" w14:textId="67CB3BBF" w:rsidR="00E421C6" w:rsidRDefault="00AD64E8">
          <w:pPr>
            <w:jc w:val="center"/>
          </w:pPr>
          <w:r>
            <w:sym w:font="Symbol" w:char="F0D3"/>
          </w:r>
          <w:r w:rsidR="00464679">
            <w:t xml:space="preserve">Angela-Paula Modrîngă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2F33C7">
            <w:rPr>
              <w:noProof/>
            </w:rPr>
            <w:t>2021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938DB8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BA055D">
            <w:rPr>
              <w:rStyle w:val="Numrdepagin"/>
            </w:rPr>
            <w:fldChar w:fldCharType="separate"/>
          </w:r>
          <w:r w:rsidR="008421A9">
            <w:rPr>
              <w:rStyle w:val="Numrdepagin"/>
              <w:noProof/>
            </w:rPr>
            <w:t>4</w:t>
          </w:r>
          <w:r w:rsidR="00BA055D">
            <w:rPr>
              <w:rStyle w:val="Numrdepagin"/>
            </w:rPr>
            <w:fldChar w:fldCharType="end"/>
          </w:r>
        </w:p>
      </w:tc>
    </w:tr>
  </w:tbl>
  <w:p w14:paraId="635A9F04" w14:textId="77777777" w:rsidR="00E421C6" w:rsidRDefault="00E421C6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AECF3" w14:textId="77777777" w:rsidR="00E421C6" w:rsidRDefault="00E421C6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65E14" w14:textId="77777777" w:rsidR="00593062" w:rsidRDefault="00593062">
      <w:pPr>
        <w:spacing w:line="240" w:lineRule="auto"/>
      </w:pPr>
      <w:r>
        <w:separator/>
      </w:r>
    </w:p>
  </w:footnote>
  <w:footnote w:type="continuationSeparator" w:id="0">
    <w:p w14:paraId="6340570A" w14:textId="77777777" w:rsidR="00593062" w:rsidRDefault="005930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18F7E" w14:textId="77777777" w:rsidR="00E421C6" w:rsidRDefault="00E421C6">
    <w:pPr>
      <w:rPr>
        <w:sz w:val="24"/>
      </w:rPr>
    </w:pPr>
  </w:p>
  <w:p w14:paraId="5D3A9390" w14:textId="77777777" w:rsidR="00E421C6" w:rsidRDefault="00E421C6">
    <w:pPr>
      <w:pBdr>
        <w:top w:val="single" w:sz="6" w:space="1" w:color="auto"/>
      </w:pBdr>
      <w:rPr>
        <w:sz w:val="24"/>
      </w:rPr>
    </w:pPr>
  </w:p>
  <w:p w14:paraId="2B3BDD65" w14:textId="65811C5E" w:rsidR="00E421C6" w:rsidRPr="00464679" w:rsidRDefault="00464679">
    <w:pPr>
      <w:pBdr>
        <w:bottom w:val="single" w:sz="6" w:space="1" w:color="auto"/>
      </w:pBdr>
      <w:jc w:val="right"/>
      <w:rPr>
        <w:sz w:val="28"/>
        <w:szCs w:val="28"/>
        <w:lang w:val="ro-RO"/>
      </w:rPr>
    </w:pPr>
    <w:r w:rsidRPr="00464679">
      <w:rPr>
        <w:sz w:val="28"/>
        <w:szCs w:val="28"/>
      </w:rPr>
      <w:t>Angela-Paula Modr</w:t>
    </w:r>
    <w:r w:rsidRPr="00464679">
      <w:rPr>
        <w:sz w:val="28"/>
        <w:szCs w:val="28"/>
        <w:lang w:val="ro-RO"/>
      </w:rPr>
      <w:t>îngă</w:t>
    </w:r>
  </w:p>
  <w:p w14:paraId="32A93C9D" w14:textId="6E035B9C" w:rsidR="00697B53" w:rsidRPr="00464679" w:rsidRDefault="00464679">
    <w:pPr>
      <w:pBdr>
        <w:bottom w:val="single" w:sz="6" w:space="1" w:color="auto"/>
      </w:pBdr>
      <w:jc w:val="right"/>
      <w:rPr>
        <w:rFonts w:ascii="Arial" w:hAnsi="Arial"/>
        <w:b/>
        <w:sz w:val="48"/>
        <w:szCs w:val="28"/>
      </w:rPr>
    </w:pPr>
    <w:r w:rsidRPr="00464679">
      <w:rPr>
        <w:sz w:val="28"/>
        <w:szCs w:val="28"/>
      </w:rPr>
      <w:t>30432</w:t>
    </w:r>
  </w:p>
  <w:p w14:paraId="21873378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5ACE53AA" w14:textId="77777777" w:rsidR="00E421C6" w:rsidRDefault="00E421C6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5AD9B5E5" w14:textId="77777777">
      <w:tc>
        <w:tcPr>
          <w:tcW w:w="6379" w:type="dxa"/>
        </w:tcPr>
        <w:p w14:paraId="60B4552E" w14:textId="4913A514" w:rsidR="00E421C6" w:rsidRDefault="00361992">
          <w:r>
            <w:t>B</w:t>
          </w:r>
          <w:r w:rsidR="00464679">
            <w:t>anking application</w:t>
          </w:r>
        </w:p>
      </w:tc>
      <w:tc>
        <w:tcPr>
          <w:tcW w:w="3179" w:type="dxa"/>
        </w:tcPr>
        <w:p w14:paraId="01349F8E" w14:textId="77777777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 w14:paraId="3A54181A" w14:textId="77777777">
      <w:tc>
        <w:tcPr>
          <w:tcW w:w="6379" w:type="dxa"/>
        </w:tcPr>
        <w:p w14:paraId="6D23EB94" w14:textId="77777777" w:rsidR="00E421C6" w:rsidRDefault="005D034C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14:paraId="16118CD2" w14:textId="0D9AB3DC" w:rsidR="00E421C6" w:rsidRPr="004205E7" w:rsidRDefault="00AD64E8">
          <w:pPr>
            <w:rPr>
              <w:lang w:val="ro-RO"/>
            </w:rPr>
          </w:pPr>
          <w:r>
            <w:t xml:space="preserve">  Date:  </w:t>
          </w:r>
          <w:r w:rsidR="004205E7">
            <w:rPr>
              <w:lang w:val="ro-RO"/>
            </w:rPr>
            <w:t>&lt;17/03/2021&gt;</w:t>
          </w:r>
        </w:p>
      </w:tc>
    </w:tr>
    <w:tr w:rsidR="00E421C6" w14:paraId="32BC85EE" w14:textId="77777777">
      <w:tc>
        <w:tcPr>
          <w:tcW w:w="9558" w:type="dxa"/>
          <w:gridSpan w:val="2"/>
        </w:tcPr>
        <w:p w14:paraId="472D5FAF" w14:textId="77777777" w:rsidR="00E421C6" w:rsidRDefault="00AD64E8">
          <w:r>
            <w:t>&lt;document identifier&gt;</w:t>
          </w:r>
        </w:p>
      </w:tc>
    </w:tr>
  </w:tbl>
  <w:p w14:paraId="056ACEA3" w14:textId="77777777" w:rsidR="00E421C6" w:rsidRDefault="00E421C6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FDD7" w14:textId="77777777" w:rsidR="00E421C6" w:rsidRDefault="00E421C6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9DE4079"/>
    <w:multiLevelType w:val="hybridMultilevel"/>
    <w:tmpl w:val="40B6D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1"/>
  </w:num>
  <w:num w:numId="11">
    <w:abstractNumId w:val="9"/>
  </w:num>
  <w:num w:numId="12">
    <w:abstractNumId w:val="20"/>
  </w:num>
  <w:num w:numId="13">
    <w:abstractNumId w:val="8"/>
  </w:num>
  <w:num w:numId="14">
    <w:abstractNumId w:val="4"/>
  </w:num>
  <w:num w:numId="15">
    <w:abstractNumId w:val="19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17"/>
  </w:num>
  <w:num w:numId="23">
    <w:abstractNumId w:val="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ttachedTemplate r:id="rId1"/>
  <w:revisionView w:inkAnnotation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102724"/>
    <w:rsid w:val="00161A84"/>
    <w:rsid w:val="001631D1"/>
    <w:rsid w:val="001929F1"/>
    <w:rsid w:val="001C12A4"/>
    <w:rsid w:val="002C5433"/>
    <w:rsid w:val="002D2655"/>
    <w:rsid w:val="002F33C7"/>
    <w:rsid w:val="00361992"/>
    <w:rsid w:val="003A02EC"/>
    <w:rsid w:val="003D58F1"/>
    <w:rsid w:val="003E4275"/>
    <w:rsid w:val="00400EB4"/>
    <w:rsid w:val="0040432F"/>
    <w:rsid w:val="004205E7"/>
    <w:rsid w:val="00464679"/>
    <w:rsid w:val="00580F7E"/>
    <w:rsid w:val="00593062"/>
    <w:rsid w:val="005D034C"/>
    <w:rsid w:val="00697B53"/>
    <w:rsid w:val="006C30A4"/>
    <w:rsid w:val="006E7E5B"/>
    <w:rsid w:val="006F22D0"/>
    <w:rsid w:val="007A32FC"/>
    <w:rsid w:val="007E1C9F"/>
    <w:rsid w:val="008060FD"/>
    <w:rsid w:val="0081350F"/>
    <w:rsid w:val="00820755"/>
    <w:rsid w:val="0082581E"/>
    <w:rsid w:val="00831151"/>
    <w:rsid w:val="008421A9"/>
    <w:rsid w:val="00852B2C"/>
    <w:rsid w:val="00871D54"/>
    <w:rsid w:val="00921E0D"/>
    <w:rsid w:val="00A62392"/>
    <w:rsid w:val="00AD64E8"/>
    <w:rsid w:val="00B3335D"/>
    <w:rsid w:val="00B70622"/>
    <w:rsid w:val="00BA055D"/>
    <w:rsid w:val="00BB609F"/>
    <w:rsid w:val="00C60207"/>
    <w:rsid w:val="00CB1695"/>
    <w:rsid w:val="00CC2855"/>
    <w:rsid w:val="00E00130"/>
    <w:rsid w:val="00E421C6"/>
    <w:rsid w:val="00E76AE7"/>
    <w:rsid w:val="00EB7B1C"/>
    <w:rsid w:val="00EE5133"/>
    <w:rsid w:val="00F9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2F7DF0"/>
  <w15:docId w15:val="{50FBC115-29EA-49F7-8D86-5D6CECFF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E421C6"/>
    <w:pPr>
      <w:ind w:left="900" w:hanging="900"/>
    </w:pPr>
  </w:style>
  <w:style w:type="paragraph" w:styleId="Cuprins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Corptext">
    <w:name w:val="Body Text"/>
    <w:basedOn w:val="Normal"/>
    <w:link w:val="CorptextCaracter"/>
    <w:semiHidden/>
    <w:rsid w:val="00E421C6"/>
    <w:pPr>
      <w:keepLines/>
      <w:spacing w:after="120"/>
      <w:ind w:left="720"/>
    </w:pPr>
  </w:style>
  <w:style w:type="paragraph" w:styleId="Plandocument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E421C6"/>
    <w:rPr>
      <w:sz w:val="20"/>
      <w:vertAlign w:val="superscript"/>
    </w:rPr>
  </w:style>
  <w:style w:type="paragraph" w:styleId="Textnotdesubsol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E421C6"/>
    <w:pPr>
      <w:ind w:left="600"/>
    </w:pPr>
  </w:style>
  <w:style w:type="paragraph" w:styleId="Cuprins5">
    <w:name w:val="toc 5"/>
    <w:basedOn w:val="Normal"/>
    <w:next w:val="Normal"/>
    <w:semiHidden/>
    <w:rsid w:val="00E421C6"/>
    <w:pPr>
      <w:ind w:left="800"/>
    </w:pPr>
  </w:style>
  <w:style w:type="paragraph" w:styleId="Cuprins6">
    <w:name w:val="toc 6"/>
    <w:basedOn w:val="Normal"/>
    <w:next w:val="Normal"/>
    <w:semiHidden/>
    <w:rsid w:val="00E421C6"/>
    <w:pPr>
      <w:ind w:left="1000"/>
    </w:pPr>
  </w:style>
  <w:style w:type="paragraph" w:styleId="Cuprins7">
    <w:name w:val="toc 7"/>
    <w:basedOn w:val="Normal"/>
    <w:next w:val="Normal"/>
    <w:semiHidden/>
    <w:rsid w:val="00E421C6"/>
    <w:pPr>
      <w:ind w:left="1200"/>
    </w:pPr>
  </w:style>
  <w:style w:type="paragraph" w:styleId="Cuprins8">
    <w:name w:val="toc 8"/>
    <w:basedOn w:val="Normal"/>
    <w:next w:val="Normal"/>
    <w:semiHidden/>
    <w:rsid w:val="00E421C6"/>
    <w:pPr>
      <w:ind w:left="1400"/>
    </w:pPr>
  </w:style>
  <w:style w:type="paragraph" w:styleId="Cuprins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Corp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Corptext"/>
    <w:autoRedefine/>
    <w:rsid w:val="001C12A4"/>
    <w:pPr>
      <w:spacing w:after="120"/>
      <w:ind w:left="720"/>
    </w:pPr>
    <w:rPr>
      <w:i/>
      <w:color w:val="C0504D"/>
    </w:rPr>
  </w:style>
  <w:style w:type="paragraph" w:styleId="Indentcorptex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HyperlinkParcurs">
    <w:name w:val="FollowedHyperlink"/>
    <w:semiHidden/>
    <w:rsid w:val="00E421C6"/>
    <w:rPr>
      <w:color w:val="800080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697B53"/>
    <w:rPr>
      <w:rFonts w:ascii="Tahoma" w:hAnsi="Tahoma" w:cs="Tahoma"/>
      <w:sz w:val="16"/>
      <w:szCs w:val="16"/>
    </w:rPr>
  </w:style>
  <w:style w:type="character" w:customStyle="1" w:styleId="CorptextCaracter">
    <w:name w:val="Corp text Caracter"/>
    <w:link w:val="Corptext"/>
    <w:semiHidden/>
    <w:rsid w:val="00852B2C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199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Supplementary Specification</vt:lpstr>
      <vt:lpstr>Supplementary Specification</vt:lpstr>
    </vt:vector>
  </TitlesOfParts>
  <Company>&lt;Company Name&gt;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Angela Modringa</cp:lastModifiedBy>
  <cp:revision>35</cp:revision>
  <cp:lastPrinted>1899-12-31T22:00:00Z</cp:lastPrinted>
  <dcterms:created xsi:type="dcterms:W3CDTF">2010-02-24T09:18:00Z</dcterms:created>
  <dcterms:modified xsi:type="dcterms:W3CDTF">2021-06-06T10:26:00Z</dcterms:modified>
</cp:coreProperties>
</file>